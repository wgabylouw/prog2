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  <w:id w:val="791474582"/>
        <w:docPartObj>
          <w:docPartGallery w:val="Cover Pages"/>
          <w:docPartUnique/>
        </w:docPartObj>
      </w:sdtPr>
      <w:sdtEndPr/>
      <w:sdtContent>
        <w:p w14:paraId="3BF20F89" w14:textId="77777777" w:rsidR="00B17B7A" w:rsidRDefault="00B17B7A"/>
        <w:tbl>
          <w:tblPr>
            <w:tblpPr w:leftFromText="187" w:rightFromText="187" w:vertAnchor="page" w:horzAnchor="margin" w:tblpXSpec="center" w:tblpY="6091"/>
            <w:tblW w:w="4000" w:type="pct"/>
            <w:tblBorders>
              <w:left w:val="single" w:sz="12" w:space="0" w:color="F07F0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0"/>
          </w:tblGrid>
          <w:tr w:rsidR="00B17B7A" w14:paraId="632FA64E" w14:textId="77777777" w:rsidTr="00FC07F7">
            <w:sdt>
              <w:sdtPr>
                <w:rPr>
                  <w:color w:val="B35E0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7FC5644D08049A1ABAD5E00D0D797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4ADDE6" w14:textId="77777777" w:rsidR="00B17B7A" w:rsidRDefault="00B17B7A" w:rsidP="00FC07F7">
                    <w:pPr>
                      <w:pStyle w:val="Sansinterligne"/>
                      <w:rPr>
                        <w:color w:val="B35E06" w:themeColor="accent1" w:themeShade="BF"/>
                        <w:sz w:val="24"/>
                      </w:rPr>
                    </w:pPr>
                    <w:r>
                      <w:rPr>
                        <w:color w:val="B35E06" w:themeColor="accent1" w:themeShade="BF"/>
                        <w:sz w:val="24"/>
                        <w:szCs w:val="24"/>
                      </w:rPr>
                      <w:t>Université du Québec à Rimouski</w:t>
                    </w:r>
                  </w:p>
                </w:tc>
              </w:sdtContent>
            </w:sdt>
          </w:tr>
          <w:tr w:rsidR="00B17B7A" w14:paraId="03481BCB" w14:textId="77777777" w:rsidTr="00FC07F7">
            <w:tc>
              <w:tcPr>
                <w:tcW w:w="721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7F09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436C413774346D599B3597D27E2BF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0BF1CD" w14:textId="77777777" w:rsidR="00B17B7A" w:rsidRDefault="00B17B7A" w:rsidP="00FC07F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  <w:t>Travail Pratique I</w:t>
                    </w:r>
                  </w:p>
                </w:sdtContent>
              </w:sdt>
            </w:tc>
          </w:tr>
          <w:tr w:rsidR="00B17B7A" w14:paraId="30B9C658" w14:textId="77777777" w:rsidTr="00FC07F7">
            <w:tc>
              <w:tcPr>
                <w:tcW w:w="721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B35E06" w:themeColor="accent1" w:themeShade="BF"/>
                    <w:sz w:val="24"/>
                    <w:szCs w:val="24"/>
                  </w:rPr>
                  <w:alias w:val="Sous-titre"/>
                  <w:id w:val="13406923"/>
                  <w:placeholder>
                    <w:docPart w:val="0D5D93DDD0CB4866A7958AB33E03212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005EF7D1" w14:textId="0E08D169" w:rsidR="00B17B7A" w:rsidRDefault="00ED557F" w:rsidP="00FC07F7">
                    <w:pPr>
                      <w:pStyle w:val="Sansinterligne"/>
                      <w:rPr>
                        <w:color w:val="B35E06" w:themeColor="accent1" w:themeShade="BF"/>
                        <w:sz w:val="24"/>
                        <w:szCs w:val="24"/>
                      </w:rPr>
                    </w:pPr>
                    <w:r w:rsidRPr="00ED557F">
                      <w:rPr>
                        <w:color w:val="B35E06" w:themeColor="accent1" w:themeShade="BF"/>
                        <w:sz w:val="24"/>
                        <w:szCs w:val="24"/>
                      </w:rPr>
                      <w:t>INF11207 - Programmation orientée objet II</w:t>
                    </w:r>
                  </w:p>
                </w:sdtContent>
              </w:sdt>
              <w:p w14:paraId="5655C1D4" w14:textId="77777777" w:rsidR="00FC07F7" w:rsidRDefault="00FC07F7" w:rsidP="00FC07F7">
                <w:pPr>
                  <w:pStyle w:val="Sansinterligne"/>
                  <w:rPr>
                    <w:color w:val="B35E06" w:themeColor="accent1" w:themeShade="BF"/>
                    <w:sz w:val="24"/>
                  </w:rPr>
                </w:pPr>
              </w:p>
              <w:p w14:paraId="32F9B5A2" w14:textId="77777777" w:rsidR="00FC07F7" w:rsidRDefault="00FC07F7" w:rsidP="00FC07F7">
                <w:pPr>
                  <w:pStyle w:val="Sansinterligne"/>
                  <w:rPr>
                    <w:color w:val="B35E06" w:themeColor="accent1" w:themeShade="BF"/>
                    <w:sz w:val="24"/>
                  </w:rPr>
                </w:pPr>
                <w:r>
                  <w:rPr>
                    <w:color w:val="B35E06" w:themeColor="accent1" w:themeShade="BF"/>
                    <w:sz w:val="24"/>
                  </w:rPr>
                  <w:t>Professeur – Yacine Yaddaden, Ph. D.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17B7A" w14:paraId="1F3592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91F24D" w14:textId="1AFBEC5D" w:rsidR="00B17B7A" w:rsidRDefault="004B4784" w:rsidP="004B4784">
                <w:pPr>
                  <w:pStyle w:val="Sansinterligne"/>
                  <w:rPr>
                    <w:color w:val="F07F09" w:themeColor="accent1"/>
                    <w:sz w:val="28"/>
                    <w:szCs w:val="28"/>
                  </w:rPr>
                </w:pPr>
                <w:r>
                  <w:rPr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 </w:t>
                </w:r>
                <w:r w:rsidR="00440079">
                  <w:rPr>
                    <w:color w:val="F07F09" w:themeColor="accent1"/>
                    <w:sz w:val="28"/>
                    <w:szCs w:val="28"/>
                  </w:rPr>
                  <w:t>Boutin</w:t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, </w:t>
                </w:r>
                <w:r w:rsidR="00440079">
                  <w:rPr>
                    <w:color w:val="F07F09" w:themeColor="accent1"/>
                    <w:sz w:val="28"/>
                    <w:szCs w:val="28"/>
                  </w:rPr>
                  <w:t>Frédérik</w:t>
                </w:r>
              </w:p>
              <w:p w14:paraId="711073C0" w14:textId="7BE24A86" w:rsidR="004B4784" w:rsidRPr="004B4784" w:rsidRDefault="004B4784" w:rsidP="004B4784">
                <w:pPr>
                  <w:pStyle w:val="Sansinterligne"/>
                  <w:rPr>
                    <w:color w:val="F07F09" w:themeColor="accent1"/>
                    <w:sz w:val="28"/>
                    <w:szCs w:val="28"/>
                  </w:rPr>
                </w:pPr>
                <w:r>
                  <w:rPr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 </w:t>
                </w:r>
                <w:r w:rsidR="00440079">
                  <w:rPr>
                    <w:color w:val="F07F09" w:themeColor="accent1"/>
                    <w:sz w:val="28"/>
                    <w:szCs w:val="28"/>
                  </w:rPr>
                  <w:t>Létourneau</w:t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, </w:t>
                </w:r>
                <w:r w:rsidR="00440079">
                  <w:rPr>
                    <w:color w:val="F07F09" w:themeColor="accent1"/>
                    <w:sz w:val="28"/>
                    <w:szCs w:val="28"/>
                  </w:rPr>
                  <w:t>Gabriel</w:t>
                </w:r>
              </w:p>
            </w:tc>
          </w:tr>
        </w:tbl>
        <w:p w14:paraId="6530B597" w14:textId="77777777" w:rsidR="00B17B7A" w:rsidRDefault="00FC07F7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841441D" wp14:editId="7ADEF296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3990975" cy="1177358"/>
                <wp:effectExtent l="0" t="0" r="0" b="3810"/>
                <wp:wrapThrough wrapText="bothSides">
                  <wp:wrapPolygon edited="0">
                    <wp:start x="7114" y="0"/>
                    <wp:lineTo x="0" y="0"/>
                    <wp:lineTo x="0" y="14330"/>
                    <wp:lineTo x="722" y="16777"/>
                    <wp:lineTo x="722" y="17476"/>
                    <wp:lineTo x="8248" y="21320"/>
                    <wp:lineTo x="9795" y="21320"/>
                    <wp:lineTo x="12475" y="21320"/>
                    <wp:lineTo x="21445" y="17476"/>
                    <wp:lineTo x="21445" y="16078"/>
                    <wp:lineTo x="20621" y="11184"/>
                    <wp:lineTo x="21239" y="5592"/>
                    <wp:lineTo x="21445" y="1049"/>
                    <wp:lineTo x="19486" y="0"/>
                    <wp:lineTo x="9279" y="0"/>
                    <wp:lineTo x="7114" y="0"/>
                  </wp:wrapPolygon>
                </wp:wrapThrough>
                <wp:docPr id="1" name="Image 1" descr="Documentation institutionnel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cumentation institutionnel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0975" cy="117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17B7A"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2"/>
              <w:szCs w:val="22"/>
            </w:rPr>
            <w:id w:val="1200207372"/>
            <w:docPartObj>
              <w:docPartGallery w:val="Table of Contents"/>
              <w:docPartUnique/>
            </w:docPartObj>
          </w:sdtPr>
          <w:sdtEndPr/>
          <w:sdtContent>
            <w:p w14:paraId="18B35CE4" w14:textId="77777777" w:rsidR="00B17B7A" w:rsidRDefault="00B17B7A" w:rsidP="00B17B7A">
              <w:pPr>
                <w:pStyle w:val="En-ttedetabledesmatires"/>
              </w:pPr>
              <w:r>
                <w:t>Table des matières</w:t>
              </w:r>
            </w:p>
            <w:p w14:paraId="27F266F8" w14:textId="6B944A5A" w:rsidR="000971F6" w:rsidRDefault="00B17B7A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6170807" w:history="1">
                <w:r w:rsidR="000971F6" w:rsidRPr="00EC4A17">
                  <w:rPr>
                    <w:rStyle w:val="Lienhypertexte"/>
                    <w:noProof/>
                  </w:rPr>
                  <w:t>Introduction</w:t>
                </w:r>
                <w:r w:rsidR="000971F6">
                  <w:rPr>
                    <w:noProof/>
                    <w:webHidden/>
                  </w:rPr>
                  <w:tab/>
                </w:r>
                <w:r w:rsidR="000971F6">
                  <w:rPr>
                    <w:noProof/>
                    <w:webHidden/>
                  </w:rPr>
                  <w:fldChar w:fldCharType="begin"/>
                </w:r>
                <w:r w:rsidR="000971F6">
                  <w:rPr>
                    <w:noProof/>
                    <w:webHidden/>
                  </w:rPr>
                  <w:instrText xml:space="preserve"> PAGEREF _Toc96170807 \h </w:instrText>
                </w:r>
                <w:r w:rsidR="000971F6">
                  <w:rPr>
                    <w:noProof/>
                    <w:webHidden/>
                  </w:rPr>
                </w:r>
                <w:r w:rsidR="000971F6">
                  <w:rPr>
                    <w:noProof/>
                    <w:webHidden/>
                  </w:rPr>
                  <w:fldChar w:fldCharType="separate"/>
                </w:r>
                <w:r w:rsidR="000971F6">
                  <w:rPr>
                    <w:noProof/>
                    <w:webHidden/>
                  </w:rPr>
                  <w:t>2</w:t>
                </w:r>
                <w:r w:rsidR="000971F6">
                  <w:rPr>
                    <w:noProof/>
                    <w:webHidden/>
                  </w:rPr>
                  <w:fldChar w:fldCharType="end"/>
                </w:r>
              </w:hyperlink>
            </w:p>
            <w:p w14:paraId="1964EECB" w14:textId="7EE5A650" w:rsidR="000971F6" w:rsidRDefault="006E27AF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6170808" w:history="1">
                <w:r w:rsidR="000971F6" w:rsidRPr="00EC4A17">
                  <w:rPr>
                    <w:rStyle w:val="Lienhypertexte"/>
                    <w:noProof/>
                  </w:rPr>
                  <w:t>La qualité du vin</w:t>
                </w:r>
                <w:r w:rsidR="000971F6">
                  <w:rPr>
                    <w:noProof/>
                    <w:webHidden/>
                  </w:rPr>
                  <w:tab/>
                </w:r>
                <w:r w:rsidR="000971F6">
                  <w:rPr>
                    <w:noProof/>
                    <w:webHidden/>
                  </w:rPr>
                  <w:fldChar w:fldCharType="begin"/>
                </w:r>
                <w:r w:rsidR="000971F6">
                  <w:rPr>
                    <w:noProof/>
                    <w:webHidden/>
                  </w:rPr>
                  <w:instrText xml:space="preserve"> PAGEREF _Toc96170808 \h </w:instrText>
                </w:r>
                <w:r w:rsidR="000971F6">
                  <w:rPr>
                    <w:noProof/>
                    <w:webHidden/>
                  </w:rPr>
                </w:r>
                <w:r w:rsidR="000971F6">
                  <w:rPr>
                    <w:noProof/>
                    <w:webHidden/>
                  </w:rPr>
                  <w:fldChar w:fldCharType="separate"/>
                </w:r>
                <w:r w:rsidR="000971F6">
                  <w:rPr>
                    <w:noProof/>
                    <w:webHidden/>
                  </w:rPr>
                  <w:t>2</w:t>
                </w:r>
                <w:r w:rsidR="000971F6">
                  <w:rPr>
                    <w:noProof/>
                    <w:webHidden/>
                  </w:rPr>
                  <w:fldChar w:fldCharType="end"/>
                </w:r>
              </w:hyperlink>
            </w:p>
            <w:p w14:paraId="5029AC26" w14:textId="1B7ACC33" w:rsidR="000971F6" w:rsidRDefault="006E27AF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6170809" w:history="1">
                <w:r w:rsidR="000971F6" w:rsidRPr="00EC4A17">
                  <w:rPr>
                    <w:rStyle w:val="Lienhypertexte"/>
                    <w:noProof/>
                  </w:rPr>
                  <w:t xml:space="preserve">Algorithme du </w:t>
                </w:r>
                <m:oMath>
                  <m:r>
                    <m:rPr>
                      <m:sty m:val="bi"/>
                    </m:rPr>
                    <w:rPr>
                      <w:rStyle w:val="Lienhypertexte"/>
                      <w:rFonts w:ascii="Cambria Math" w:hAnsi="Cambria Math"/>
                      <w:noProof/>
                    </w:rPr>
                    <m:t>k</m:t>
                  </m:r>
                </m:oMath>
                <w:r w:rsidR="000971F6" w:rsidRPr="00EC4A17">
                  <w:rPr>
                    <w:rStyle w:val="Lienhypertexte"/>
                    <w:noProof/>
                  </w:rPr>
                  <w:t>-NN et Résultats</w:t>
                </w:r>
                <w:r w:rsidR="000971F6">
                  <w:rPr>
                    <w:noProof/>
                    <w:webHidden/>
                  </w:rPr>
                  <w:tab/>
                </w:r>
                <w:r w:rsidR="000971F6">
                  <w:rPr>
                    <w:noProof/>
                    <w:webHidden/>
                  </w:rPr>
                  <w:fldChar w:fldCharType="begin"/>
                </w:r>
                <w:r w:rsidR="000971F6">
                  <w:rPr>
                    <w:noProof/>
                    <w:webHidden/>
                  </w:rPr>
                  <w:instrText xml:space="preserve"> PAGEREF _Toc96170809 \h </w:instrText>
                </w:r>
                <w:r w:rsidR="000971F6">
                  <w:rPr>
                    <w:noProof/>
                    <w:webHidden/>
                  </w:rPr>
                </w:r>
                <w:r w:rsidR="000971F6">
                  <w:rPr>
                    <w:noProof/>
                    <w:webHidden/>
                  </w:rPr>
                  <w:fldChar w:fldCharType="separate"/>
                </w:r>
                <w:r w:rsidR="000971F6">
                  <w:rPr>
                    <w:noProof/>
                    <w:webHidden/>
                  </w:rPr>
                  <w:t>2</w:t>
                </w:r>
                <w:r w:rsidR="000971F6">
                  <w:rPr>
                    <w:noProof/>
                    <w:webHidden/>
                  </w:rPr>
                  <w:fldChar w:fldCharType="end"/>
                </w:r>
              </w:hyperlink>
            </w:p>
            <w:p w14:paraId="69BE15CE" w14:textId="6C305FC7" w:rsidR="000971F6" w:rsidRDefault="006E27AF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6170810" w:history="1">
                <w:r w:rsidR="000971F6" w:rsidRPr="00EC4A17">
                  <w:rPr>
                    <w:rStyle w:val="Lienhypertexte"/>
                    <w:noProof/>
                  </w:rPr>
                  <w:t>Utilisation du programme développé</w:t>
                </w:r>
                <w:r w:rsidR="000971F6">
                  <w:rPr>
                    <w:noProof/>
                    <w:webHidden/>
                  </w:rPr>
                  <w:tab/>
                </w:r>
                <w:r w:rsidR="000971F6">
                  <w:rPr>
                    <w:noProof/>
                    <w:webHidden/>
                  </w:rPr>
                  <w:fldChar w:fldCharType="begin"/>
                </w:r>
                <w:r w:rsidR="000971F6">
                  <w:rPr>
                    <w:noProof/>
                    <w:webHidden/>
                  </w:rPr>
                  <w:instrText xml:space="preserve"> PAGEREF _Toc96170810 \h </w:instrText>
                </w:r>
                <w:r w:rsidR="000971F6">
                  <w:rPr>
                    <w:noProof/>
                    <w:webHidden/>
                  </w:rPr>
                </w:r>
                <w:r w:rsidR="000971F6">
                  <w:rPr>
                    <w:noProof/>
                    <w:webHidden/>
                  </w:rPr>
                  <w:fldChar w:fldCharType="separate"/>
                </w:r>
                <w:r w:rsidR="000971F6">
                  <w:rPr>
                    <w:noProof/>
                    <w:webHidden/>
                  </w:rPr>
                  <w:t>2</w:t>
                </w:r>
                <w:r w:rsidR="000971F6">
                  <w:rPr>
                    <w:noProof/>
                    <w:webHidden/>
                  </w:rPr>
                  <w:fldChar w:fldCharType="end"/>
                </w:r>
              </w:hyperlink>
            </w:p>
            <w:p w14:paraId="3C575E2C" w14:textId="176CD997" w:rsidR="000971F6" w:rsidRDefault="006E27AF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6170811" w:history="1">
                <w:r w:rsidR="000971F6" w:rsidRPr="00EC4A17">
                  <w:rPr>
                    <w:rStyle w:val="Lienhypertexte"/>
                    <w:noProof/>
                  </w:rPr>
                  <w:t>Problèmes et Difficultés rencontrées</w:t>
                </w:r>
                <w:r w:rsidR="000971F6">
                  <w:rPr>
                    <w:noProof/>
                    <w:webHidden/>
                  </w:rPr>
                  <w:tab/>
                </w:r>
                <w:r w:rsidR="000971F6">
                  <w:rPr>
                    <w:noProof/>
                    <w:webHidden/>
                  </w:rPr>
                  <w:fldChar w:fldCharType="begin"/>
                </w:r>
                <w:r w:rsidR="000971F6">
                  <w:rPr>
                    <w:noProof/>
                    <w:webHidden/>
                  </w:rPr>
                  <w:instrText xml:space="preserve"> PAGEREF _Toc96170811 \h </w:instrText>
                </w:r>
                <w:r w:rsidR="000971F6">
                  <w:rPr>
                    <w:noProof/>
                    <w:webHidden/>
                  </w:rPr>
                </w:r>
                <w:r w:rsidR="000971F6">
                  <w:rPr>
                    <w:noProof/>
                    <w:webHidden/>
                  </w:rPr>
                  <w:fldChar w:fldCharType="separate"/>
                </w:r>
                <w:r w:rsidR="000971F6">
                  <w:rPr>
                    <w:noProof/>
                    <w:webHidden/>
                  </w:rPr>
                  <w:t>2</w:t>
                </w:r>
                <w:r w:rsidR="000971F6">
                  <w:rPr>
                    <w:noProof/>
                    <w:webHidden/>
                  </w:rPr>
                  <w:fldChar w:fldCharType="end"/>
                </w:r>
              </w:hyperlink>
            </w:p>
            <w:p w14:paraId="7EC48BC2" w14:textId="16F9498E" w:rsidR="000971F6" w:rsidRDefault="006E27AF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6170812" w:history="1">
                <w:r w:rsidR="000971F6" w:rsidRPr="00EC4A17">
                  <w:rPr>
                    <w:rStyle w:val="Lienhypertexte"/>
                    <w:noProof/>
                  </w:rPr>
                  <w:t>Conclusion</w:t>
                </w:r>
                <w:r w:rsidR="000971F6">
                  <w:rPr>
                    <w:noProof/>
                    <w:webHidden/>
                  </w:rPr>
                  <w:tab/>
                </w:r>
                <w:r w:rsidR="000971F6">
                  <w:rPr>
                    <w:noProof/>
                    <w:webHidden/>
                  </w:rPr>
                  <w:fldChar w:fldCharType="begin"/>
                </w:r>
                <w:r w:rsidR="000971F6">
                  <w:rPr>
                    <w:noProof/>
                    <w:webHidden/>
                  </w:rPr>
                  <w:instrText xml:space="preserve"> PAGEREF _Toc96170812 \h </w:instrText>
                </w:r>
                <w:r w:rsidR="000971F6">
                  <w:rPr>
                    <w:noProof/>
                    <w:webHidden/>
                  </w:rPr>
                </w:r>
                <w:r w:rsidR="000971F6">
                  <w:rPr>
                    <w:noProof/>
                    <w:webHidden/>
                  </w:rPr>
                  <w:fldChar w:fldCharType="separate"/>
                </w:r>
                <w:r w:rsidR="000971F6">
                  <w:rPr>
                    <w:noProof/>
                    <w:webHidden/>
                  </w:rPr>
                  <w:t>2</w:t>
                </w:r>
                <w:r w:rsidR="000971F6">
                  <w:rPr>
                    <w:noProof/>
                    <w:webHidden/>
                  </w:rPr>
                  <w:fldChar w:fldCharType="end"/>
                </w:r>
              </w:hyperlink>
            </w:p>
            <w:p w14:paraId="55328025" w14:textId="08A9F6B7" w:rsidR="000971F6" w:rsidRDefault="006E27AF">
              <w:pPr>
                <w:pStyle w:val="TM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96170813" w:history="1">
                <w:r w:rsidR="000971F6" w:rsidRPr="00EC4A17">
                  <w:rPr>
                    <w:rStyle w:val="Lienhypertexte"/>
                    <w:noProof/>
                  </w:rPr>
                  <w:t>Références</w:t>
                </w:r>
                <w:r w:rsidR="000971F6">
                  <w:rPr>
                    <w:noProof/>
                    <w:webHidden/>
                  </w:rPr>
                  <w:tab/>
                </w:r>
                <w:r w:rsidR="000971F6">
                  <w:rPr>
                    <w:noProof/>
                    <w:webHidden/>
                  </w:rPr>
                  <w:fldChar w:fldCharType="begin"/>
                </w:r>
                <w:r w:rsidR="000971F6">
                  <w:rPr>
                    <w:noProof/>
                    <w:webHidden/>
                  </w:rPr>
                  <w:instrText xml:space="preserve"> PAGEREF _Toc96170813 \h </w:instrText>
                </w:r>
                <w:r w:rsidR="000971F6">
                  <w:rPr>
                    <w:noProof/>
                    <w:webHidden/>
                  </w:rPr>
                </w:r>
                <w:r w:rsidR="000971F6">
                  <w:rPr>
                    <w:noProof/>
                    <w:webHidden/>
                  </w:rPr>
                  <w:fldChar w:fldCharType="separate"/>
                </w:r>
                <w:r w:rsidR="000971F6">
                  <w:rPr>
                    <w:noProof/>
                    <w:webHidden/>
                  </w:rPr>
                  <w:t>2</w:t>
                </w:r>
                <w:r w:rsidR="000971F6">
                  <w:rPr>
                    <w:noProof/>
                    <w:webHidden/>
                  </w:rPr>
                  <w:fldChar w:fldCharType="end"/>
                </w:r>
              </w:hyperlink>
            </w:p>
            <w:p w14:paraId="6F303DF1" w14:textId="4C8BBD85" w:rsidR="00B17B7A" w:rsidRDefault="00B17B7A" w:rsidP="00B17B7A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8C527CF" w14:textId="77777777" w:rsidR="00B17B7A" w:rsidRDefault="00B17B7A" w:rsidP="00B17B7A">
          <w:pPr>
            <w:pStyle w:val="En-ttedetabledesmatires"/>
            <w:rPr>
              <w:sz w:val="56"/>
              <w:szCs w:val="56"/>
            </w:rPr>
          </w:pPr>
          <w:r>
            <w:t xml:space="preserve"> </w:t>
          </w:r>
          <w:r>
            <w:br w:type="page"/>
          </w:r>
        </w:p>
      </w:sdtContent>
    </w:sdt>
    <w:p w14:paraId="2E950159" w14:textId="77777777" w:rsidR="00855982" w:rsidRDefault="00B17B7A" w:rsidP="00B17B7A">
      <w:pPr>
        <w:pStyle w:val="Titre1"/>
      </w:pPr>
      <w:bookmarkStart w:id="0" w:name="_Toc96170807"/>
      <w:r>
        <w:lastRenderedPageBreak/>
        <w:t>Introduction</w:t>
      </w:r>
      <w:bookmarkEnd w:id="0"/>
    </w:p>
    <w:p w14:paraId="2561824F" w14:textId="542847A1" w:rsidR="00B17B7A" w:rsidRDefault="00CF5BE9" w:rsidP="00B17B7A">
      <w:r>
        <w:t xml:space="preserve">Le mandat de ce travail pratique 1 est la programmation d’un algorithme de mesure de la qualité des vins. Cet algorithme nous permettra de mettre en pratique les notions de programmation orienté objet, </w:t>
      </w:r>
      <w:r w:rsidR="003F3E35">
        <w:t>d’</w:t>
      </w:r>
      <w:r>
        <w:t xml:space="preserve">algorithmes de tri, </w:t>
      </w:r>
      <w:r w:rsidR="003F3E35">
        <w:t>d’</w:t>
      </w:r>
      <w:r>
        <w:t>interfaces et bien d’autres. Nous avons des fichiers ressources ainsi qu</w:t>
      </w:r>
      <w:r w:rsidR="003F3E35">
        <w:t>’un document</w:t>
      </w:r>
      <w:r>
        <w:t xml:space="preserve"> de spécifications à notre disposition</w:t>
      </w:r>
      <w:r w:rsidR="003F3E35">
        <w:t>.</w:t>
      </w:r>
      <w:r w:rsidR="000369B0">
        <w:t xml:space="preserve"> </w:t>
      </w:r>
      <w:r w:rsidR="003F3E35">
        <w:t>Le</w:t>
      </w:r>
      <w:r w:rsidR="000369B0">
        <w:t xml:space="preserve"> document explicatif indique </w:t>
      </w:r>
      <w:r w:rsidR="003F3E35">
        <w:t>les notions nécessaires</w:t>
      </w:r>
      <w:r w:rsidR="000369B0">
        <w:t xml:space="preserve"> à la compréhension de l’algorithme. Les fichiers ressources </w:t>
      </w:r>
      <w:r w:rsidR="003F3E35">
        <w:t>se constituent, entre autres,</w:t>
      </w:r>
      <w:r w:rsidR="000369B0">
        <w:t xml:space="preserve"> </w:t>
      </w:r>
      <w:r w:rsidR="003F3E35">
        <w:t>de</w:t>
      </w:r>
      <w:r w:rsidR="000369B0">
        <w:t xml:space="preserve"> 30 fichier</w:t>
      </w:r>
      <w:r w:rsidR="003F3E35">
        <w:t>s</w:t>
      </w:r>
      <w:r w:rsidR="000369B0">
        <w:t xml:space="preserve"> csv </w:t>
      </w:r>
      <w:r w:rsidR="003F3E35" w:rsidRPr="003F3E35">
        <w:rPr>
          <w:i/>
          <w:iCs/>
        </w:rPr>
        <w:t>sample</w:t>
      </w:r>
      <w:r w:rsidR="003F3E35">
        <w:rPr>
          <w:i/>
          <w:iCs/>
        </w:rPr>
        <w:t>s</w:t>
      </w:r>
      <w:r w:rsidR="000369B0" w:rsidRPr="003F3E35">
        <w:rPr>
          <w:i/>
          <w:iCs/>
        </w:rPr>
        <w:t xml:space="preserve"> </w:t>
      </w:r>
      <w:r w:rsidR="003F3E35">
        <w:t>qui représentent des vins individuels,</w:t>
      </w:r>
      <w:r w:rsidR="000369B0">
        <w:t xml:space="preserve"> le fichier </w:t>
      </w:r>
      <w:r w:rsidR="000369B0" w:rsidRPr="0052677E">
        <w:rPr>
          <w:i/>
          <w:iCs/>
        </w:rPr>
        <w:t>train</w:t>
      </w:r>
      <w:r w:rsidR="003F3E35" w:rsidRPr="0052677E">
        <w:rPr>
          <w:i/>
          <w:iCs/>
        </w:rPr>
        <w:t>.csv</w:t>
      </w:r>
      <w:r w:rsidR="000369B0">
        <w:t xml:space="preserve"> qui contient les vins de références avec lesquels nous allons </w:t>
      </w:r>
      <w:r w:rsidR="0052677E">
        <w:t>comparer les vins</w:t>
      </w:r>
      <w:r w:rsidR="000369B0">
        <w:t xml:space="preserve"> et le fichier </w:t>
      </w:r>
      <w:r w:rsidR="000369B0" w:rsidRPr="0052677E">
        <w:rPr>
          <w:i/>
          <w:iCs/>
        </w:rPr>
        <w:t>test</w:t>
      </w:r>
      <w:r w:rsidR="0052677E" w:rsidRPr="0052677E">
        <w:rPr>
          <w:i/>
          <w:iCs/>
        </w:rPr>
        <w:t>.csv</w:t>
      </w:r>
      <w:r w:rsidR="0052677E">
        <w:t xml:space="preserve">. Ce dernier </w:t>
      </w:r>
      <w:r w:rsidR="000369B0">
        <w:t xml:space="preserve">contient également plusieurs échantillons de vins à tester avec notre </w:t>
      </w:r>
      <w:r w:rsidR="0052677E">
        <w:t>algorithme</w:t>
      </w:r>
      <w:r w:rsidR="000369B0">
        <w:t xml:space="preserve"> pour en voir l’efficacité.</w:t>
      </w:r>
    </w:p>
    <w:p w14:paraId="28D0D569" w14:textId="1FC3EC37" w:rsidR="001662D7" w:rsidRDefault="00275E45" w:rsidP="001662D7">
      <w:pPr>
        <w:pStyle w:val="Titre1"/>
      </w:pPr>
      <w:bookmarkStart w:id="1" w:name="_Toc96170808"/>
      <w:r>
        <w:t>La qualité du vin</w:t>
      </w:r>
      <w:bookmarkEnd w:id="1"/>
    </w:p>
    <w:p w14:paraId="6E97E646" w14:textId="18245EE6" w:rsidR="001662D7" w:rsidRPr="00AB62C0" w:rsidRDefault="00FD6682" w:rsidP="00B17B7A">
      <w:r>
        <w:t xml:space="preserve">Il est possible de voir dans notre projet </w:t>
      </w:r>
      <w:r w:rsidRPr="00FD6682">
        <w:rPr>
          <w:highlight w:val="yellow"/>
        </w:rPr>
        <w:t>…</w:t>
      </w:r>
      <w:r>
        <w:t xml:space="preserve"> que nous avons bien impl</w:t>
      </w:r>
      <w:r w:rsidR="00AB62C0">
        <w:t>ément</w:t>
      </w:r>
      <w:r w:rsidR="00E651F5">
        <w:t>é</w:t>
      </w:r>
      <w:r w:rsidR="00AB62C0">
        <w:t xml:space="preserve"> chaque classe interface du programme ressourc</w:t>
      </w:r>
      <w:r w:rsidR="00E651F5">
        <w:t>e</w:t>
      </w:r>
      <w:r w:rsidR="00AB62C0">
        <w:t>, soit les classes IKNN et IWine</w:t>
      </w:r>
      <w:r w:rsidR="00E651F5">
        <w:t>.</w:t>
      </w:r>
      <w:r w:rsidR="00AB62C0">
        <w:t xml:space="preserve"> </w:t>
      </w:r>
      <w:r w:rsidR="00E651F5">
        <w:t xml:space="preserve">Nous avons pu </w:t>
      </w:r>
      <w:r w:rsidR="00AB62C0">
        <w:t>respect</w:t>
      </w:r>
      <w:r w:rsidR="00E651F5">
        <w:t xml:space="preserve">er </w:t>
      </w:r>
      <w:r w:rsidR="00AB62C0">
        <w:t>l</w:t>
      </w:r>
      <w:r w:rsidR="00E651F5">
        <w:t xml:space="preserve">’ordre </w:t>
      </w:r>
      <w:r w:rsidR="00AB62C0">
        <w:t xml:space="preserve">d’appel des </w:t>
      </w:r>
      <w:r w:rsidR="00E651F5">
        <w:t>méthodes</w:t>
      </w:r>
      <w:r w:rsidR="00AB62C0">
        <w:t>. Ainsi, les signatures des méthodes identifié</w:t>
      </w:r>
      <w:r w:rsidR="00E651F5">
        <w:t>e</w:t>
      </w:r>
      <w:r w:rsidR="00AB62C0">
        <w:t xml:space="preserve">s par </w:t>
      </w:r>
      <w:r w:rsidR="00AB62C0" w:rsidRPr="00AB62C0">
        <w:rPr>
          <w:i/>
          <w:iCs/>
        </w:rPr>
        <w:t>main m</w:t>
      </w:r>
      <w:r w:rsidR="00AB62C0">
        <w:rPr>
          <w:i/>
          <w:iCs/>
        </w:rPr>
        <w:t>e</w:t>
      </w:r>
      <w:r w:rsidR="00AB62C0" w:rsidRPr="00AB62C0">
        <w:rPr>
          <w:i/>
          <w:iCs/>
        </w:rPr>
        <w:t>thods</w:t>
      </w:r>
      <w:r w:rsidR="00AB62C0">
        <w:t xml:space="preserve"> ont bien été appelé à partir du </w:t>
      </w:r>
      <w:r w:rsidR="00AB62C0" w:rsidRPr="00E651F5">
        <w:rPr>
          <w:i/>
          <w:iCs/>
        </w:rPr>
        <w:t xml:space="preserve">main </w:t>
      </w:r>
      <w:r w:rsidR="00AB62C0">
        <w:t xml:space="preserve">et celles identifiées </w:t>
      </w:r>
      <w:r w:rsidR="00AB62C0" w:rsidRPr="00AB62C0">
        <w:rPr>
          <w:i/>
          <w:iCs/>
        </w:rPr>
        <w:t>utils</w:t>
      </w:r>
      <w:r w:rsidR="00AB62C0">
        <w:rPr>
          <w:i/>
          <w:iCs/>
        </w:rPr>
        <w:t xml:space="preserve"> </w:t>
      </w:r>
      <w:r w:rsidR="00AB62C0">
        <w:t>ont été appelées au sein de la class</w:t>
      </w:r>
      <w:r w:rsidR="00E651F5">
        <w:t>e</w:t>
      </w:r>
      <w:r w:rsidR="00AB62C0">
        <w:t xml:space="preserve"> de référence. </w:t>
      </w:r>
      <w:r w:rsidR="00D46A9E">
        <w:t xml:space="preserve"> Notre programme </w:t>
      </w:r>
      <w:r w:rsidR="00E651F5">
        <w:t>obtient</w:t>
      </w:r>
      <w:r w:rsidR="00D46A9E">
        <w:t xml:space="preserve"> des résultats de qualité de vins qui sont </w:t>
      </w:r>
      <w:r w:rsidR="00E651F5">
        <w:t>précis</w:t>
      </w:r>
      <w:r w:rsidR="00D46A9E">
        <w:t xml:space="preserve"> 64% du temps. Ce résultat est le même que celui obtenu dans </w:t>
      </w:r>
      <w:r w:rsidR="00E651F5">
        <w:t>le document explicatif</w:t>
      </w:r>
      <w:r w:rsidR="00D46A9E">
        <w:t xml:space="preserve">. Ce faible résultat vient du fait que notre algorithme compare uniquement une distance entre le vin à tester et </w:t>
      </w:r>
      <w:r w:rsidR="00E651F5">
        <w:t xml:space="preserve">les autres </w:t>
      </w:r>
      <w:r w:rsidR="00D46A9E">
        <w:t>échantillons pour lesquels nous avons déjà la qualité</w:t>
      </w:r>
      <w:r w:rsidR="00E651F5">
        <w:t>. De plus, en</w:t>
      </w:r>
      <w:r w:rsidR="00D46A9E">
        <w:t xml:space="preserve"> fonction de </w:t>
      </w:r>
      <w:r w:rsidR="00E651F5">
        <w:t>paramètres</w:t>
      </w:r>
      <w:r w:rsidR="00D46A9E">
        <w:t xml:space="preserve"> de départ, l’algorithme choisi la qualité équivalente </w:t>
      </w:r>
      <w:r w:rsidR="00E651F5">
        <w:t>du référentiel ayant la plus petite distance</w:t>
      </w:r>
      <w:r w:rsidR="00BE5E83">
        <w:t xml:space="preserve"> avec le vin test et le plus grand nombre de qualité</w:t>
      </w:r>
      <w:r w:rsidR="00E651F5">
        <w:t xml:space="preserve">. Ainsi, il résulte </w:t>
      </w:r>
      <w:r w:rsidR="00BE5E83">
        <w:t>davantage</w:t>
      </w:r>
      <w:r w:rsidR="00E651F5">
        <w:t xml:space="preserve"> de comparaison que d</w:t>
      </w:r>
      <w:r w:rsidR="00BE5E83">
        <w:t xml:space="preserve">’une </w:t>
      </w:r>
      <w:r w:rsidR="00E651F5">
        <w:t>règle scientifique, d’où le faible résultat.</w:t>
      </w:r>
    </w:p>
    <w:p w14:paraId="2FC7E628" w14:textId="77777777" w:rsidR="00275E45" w:rsidRDefault="00275E45" w:rsidP="00275E45">
      <w:pPr>
        <w:pStyle w:val="Titre1"/>
      </w:pPr>
      <w:bookmarkStart w:id="2" w:name="_Toc96170809"/>
      <w:r>
        <w:t xml:space="preserve">Algorithme du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>-NN et Résultats</w:t>
      </w:r>
      <w:bookmarkEnd w:id="2"/>
    </w:p>
    <w:p w14:paraId="264B3F4B" w14:textId="3702DC03" w:rsidR="00275E45" w:rsidRDefault="004342C7" w:rsidP="00B17B7A">
      <w:r>
        <w:t xml:space="preserve">Le principe de notre k-nn est le suivant, nous traitons 6 cas </w:t>
      </w:r>
      <w:r w:rsidR="008E3A97">
        <w:t xml:space="preserve">de 3 compteurs de qualité (3, 6 et 9) avec des conditions. Dans l’ordre, le premier cas est lorsque nous avons le compteur 3 qui est supérieur à </w:t>
      </w:r>
      <w:r w:rsidR="005E5914">
        <w:t>c</w:t>
      </w:r>
      <w:r w:rsidR="008E3A97">
        <w:t xml:space="preserve">es homologues 6 et 9, c’est un résultat qualité 3. Le deuxième et troisième cas reprennent le même principe pour </w:t>
      </w:r>
      <w:r w:rsidR="005E5914">
        <w:t xml:space="preserve">les compteurs </w:t>
      </w:r>
      <w:r w:rsidR="008E3A97">
        <w:t>9 et 6. Le quatrième cas indique que lorsque les compteurs 3 et 6 s</w:t>
      </w:r>
      <w:r w:rsidR="005E5914">
        <w:t>ont</w:t>
      </w:r>
      <w:r w:rsidR="008E3A97">
        <w:t xml:space="preserve"> </w:t>
      </w:r>
      <w:r w:rsidR="009E29E1">
        <w:t>à égalité et dont on sait que le</w:t>
      </w:r>
      <w:r w:rsidR="005E5914">
        <w:t xml:space="preserve"> compteur</w:t>
      </w:r>
      <w:r w:rsidR="009E29E1">
        <w:t xml:space="preserve"> 9 n’est pas </w:t>
      </w:r>
      <w:r w:rsidR="00C55CD4">
        <w:t>celui ayant la plus grande valeur</w:t>
      </w:r>
      <w:r w:rsidR="009E29E1">
        <w:t xml:space="preserve"> (par la position de la condition dans la série de </w:t>
      </w:r>
      <w:r w:rsidR="009E29E1" w:rsidRPr="00C55CD4">
        <w:rPr>
          <w:i/>
          <w:iCs/>
        </w:rPr>
        <w:t>if</w:t>
      </w:r>
      <w:r w:rsidR="00C55CD4">
        <w:t xml:space="preserve">, </w:t>
      </w:r>
      <w:r w:rsidR="00C55CD4" w:rsidRPr="00C55CD4">
        <w:rPr>
          <w:i/>
          <w:iCs/>
        </w:rPr>
        <w:t>if</w:t>
      </w:r>
      <w:r w:rsidR="009E29E1" w:rsidRPr="00C55CD4">
        <w:rPr>
          <w:i/>
          <w:iCs/>
        </w:rPr>
        <w:t xml:space="preserve"> else</w:t>
      </w:r>
      <w:r w:rsidR="009E29E1">
        <w:t>), 3 est retourné comme résultat qualité. De même, le cinquième cas lorsque le compteur 3 et 9 sont à égalité</w:t>
      </w:r>
      <w:r w:rsidR="00DC751C">
        <w:t>,</w:t>
      </w:r>
      <w:r w:rsidR="009E29E1">
        <w:t xml:space="preserve"> </w:t>
      </w:r>
      <w:r w:rsidR="00DC751C">
        <w:t>le retour est une qualité de</w:t>
      </w:r>
      <w:r w:rsidR="009E29E1">
        <w:t xml:space="preserve"> 3. </w:t>
      </w:r>
      <w:r w:rsidR="00DC751C">
        <w:t>Finalement</w:t>
      </w:r>
      <w:r w:rsidR="009E29E1">
        <w:t xml:space="preserve">, dans le </w:t>
      </w:r>
      <w:r w:rsidR="005E5914">
        <w:t xml:space="preserve">sixième cas avec </w:t>
      </w:r>
      <w:r w:rsidR="00DC751C">
        <w:t xml:space="preserve">les </w:t>
      </w:r>
      <w:r w:rsidR="005E5914">
        <w:t>compteur</w:t>
      </w:r>
      <w:r w:rsidR="00DC751C">
        <w:t>s</w:t>
      </w:r>
      <w:r w:rsidR="005E5914">
        <w:t xml:space="preserve"> 6 et 9 à égalité, c’est le résultat de qualité 6 qui est retourné. Nous avons également testé d’autres types d’arrondi de qualité, mais ce n’est qu’avec le principe d’écrit ci-haut que nous avons obtenu </w:t>
      </w:r>
      <w:r w:rsidR="00DC751C">
        <w:t>une</w:t>
      </w:r>
      <w:r w:rsidR="005E5914">
        <w:t xml:space="preserve"> précision d’algorithme équivalent</w:t>
      </w:r>
      <w:r w:rsidR="00DC751C">
        <w:t>e</w:t>
      </w:r>
      <w:r w:rsidR="005E5914">
        <w:t xml:space="preserve"> à </w:t>
      </w:r>
      <w:r w:rsidR="00DC751C">
        <w:t xml:space="preserve">celle </w:t>
      </w:r>
      <w:r w:rsidR="005E5914">
        <w:t>du document explicatif.</w:t>
      </w:r>
    </w:p>
    <w:p w14:paraId="7F2B4730" w14:textId="7E8295FB" w:rsidR="001662D7" w:rsidRDefault="00275E45" w:rsidP="00275E45">
      <w:pPr>
        <w:pStyle w:val="Titre1"/>
      </w:pPr>
      <w:bookmarkStart w:id="3" w:name="_Toc96170810"/>
      <w:r>
        <w:t>Utilisation du programme développé</w:t>
      </w:r>
      <w:bookmarkEnd w:id="3"/>
    </w:p>
    <w:p w14:paraId="346F2530" w14:textId="08F126F7" w:rsidR="001662D7" w:rsidRDefault="00257A4E" w:rsidP="00B17B7A">
      <w:r>
        <w:t>L’utilisateur se verra d’abord offrir un choix d</w:t>
      </w:r>
      <w:r w:rsidR="00773D36">
        <w:t>’entré de</w:t>
      </w:r>
      <w:r>
        <w:t xml:space="preserve"> 6 lettres, soit </w:t>
      </w:r>
      <w:r w:rsidRPr="00257A4E">
        <w:rPr>
          <w:b/>
          <w:bCs/>
        </w:rPr>
        <w:t>-e</w:t>
      </w:r>
      <w:r>
        <w:rPr>
          <w:b/>
          <w:bCs/>
        </w:rPr>
        <w:t xml:space="preserve"> </w:t>
      </w:r>
      <w:r>
        <w:t xml:space="preserve">pour spécifier </w:t>
      </w:r>
      <w:r w:rsidR="00773D36">
        <w:t>le</w:t>
      </w:r>
      <w:r>
        <w:t xml:space="preserve"> fichier csv contenant une liste de </w:t>
      </w:r>
      <w:r w:rsidR="00773D36">
        <w:t>v</w:t>
      </w:r>
      <w:r>
        <w:t xml:space="preserve">ins à </w:t>
      </w:r>
      <w:r w:rsidR="00FC02A0">
        <w:t xml:space="preserve">faire </w:t>
      </w:r>
      <w:r>
        <w:t>évaluer</w:t>
      </w:r>
      <w:r w:rsidR="00773D36">
        <w:t xml:space="preserve"> par le programme</w:t>
      </w:r>
      <w:r>
        <w:t xml:space="preserve">, </w:t>
      </w:r>
      <w:r w:rsidRPr="00257A4E">
        <w:rPr>
          <w:b/>
          <w:bCs/>
        </w:rPr>
        <w:t>-p</w:t>
      </w:r>
      <w:r>
        <w:rPr>
          <w:b/>
          <w:bCs/>
        </w:rPr>
        <w:t xml:space="preserve"> </w:t>
      </w:r>
      <w:r w:rsidRPr="00257A4E">
        <w:t xml:space="preserve">pour spécifier un fichier csv d’un </w:t>
      </w:r>
      <w:r w:rsidR="00773D36">
        <w:t xml:space="preserve">seul </w:t>
      </w:r>
      <w:r w:rsidRPr="00257A4E">
        <w:t>vin à</w:t>
      </w:r>
      <w:r w:rsidR="00FC02A0">
        <w:t xml:space="preserve"> faire</w:t>
      </w:r>
      <w:r w:rsidRPr="00257A4E">
        <w:t xml:space="preserve"> évaluer</w:t>
      </w:r>
      <w:r>
        <w:t xml:space="preserve">, </w:t>
      </w:r>
      <w:r w:rsidRPr="00773D36">
        <w:rPr>
          <w:b/>
          <w:bCs/>
        </w:rPr>
        <w:t>-t</w:t>
      </w:r>
      <w:r>
        <w:t xml:space="preserve"> pour spécifier la liste de vins</w:t>
      </w:r>
      <w:r w:rsidR="00773D36">
        <w:t xml:space="preserve"> de comparaison</w:t>
      </w:r>
      <w:r>
        <w:t xml:space="preserve"> </w:t>
      </w:r>
      <w:r w:rsidR="00773D36">
        <w:t xml:space="preserve">du programme </w:t>
      </w:r>
      <w:r>
        <w:t xml:space="preserve">qualifié par </w:t>
      </w:r>
      <w:r w:rsidR="008150D2">
        <w:t xml:space="preserve">un </w:t>
      </w:r>
      <w:r>
        <w:t>expert</w:t>
      </w:r>
      <w:r w:rsidR="00773D36" w:rsidRPr="008150D2">
        <w:t>,</w:t>
      </w:r>
      <w:r w:rsidR="00773D36" w:rsidRPr="008150D2">
        <w:rPr>
          <w:b/>
          <w:bCs/>
        </w:rPr>
        <w:t xml:space="preserve"> -k</w:t>
      </w:r>
      <w:r w:rsidR="00773D36">
        <w:t xml:space="preserve"> pour indiquer le nombre de proches parents à considérer dans le k-nn </w:t>
      </w:r>
      <w:r w:rsidR="008150D2">
        <w:t>du programme</w:t>
      </w:r>
      <w:r w:rsidR="00773D36">
        <w:t xml:space="preserve">(1 </w:t>
      </w:r>
      <w:r w:rsidR="00773D36">
        <w:lastRenderedPageBreak/>
        <w:t xml:space="preserve">par défaut), </w:t>
      </w:r>
      <w:r w:rsidR="00773D36" w:rsidRPr="008150D2">
        <w:rPr>
          <w:b/>
          <w:bCs/>
        </w:rPr>
        <w:t>-s</w:t>
      </w:r>
      <w:r w:rsidR="00773D36">
        <w:t xml:space="preserve"> pour choisir l’algorithme de tri qui sera utilisé (tri par sélection par défaut) et </w:t>
      </w:r>
      <w:r w:rsidR="008150D2">
        <w:t xml:space="preserve">finalement </w:t>
      </w:r>
      <w:r w:rsidR="00773D36" w:rsidRPr="008150D2">
        <w:rPr>
          <w:b/>
          <w:bCs/>
        </w:rPr>
        <w:t>-h</w:t>
      </w:r>
      <w:r w:rsidR="00773D36">
        <w:t xml:space="preserve"> pour faire afficher de l’aide</w:t>
      </w:r>
      <w:r w:rsidR="00FC02A0">
        <w:t xml:space="preserve"> au besoin</w:t>
      </w:r>
      <w:r w:rsidR="00773D36">
        <w:t>.</w:t>
      </w:r>
    </w:p>
    <w:p w14:paraId="617A5E2C" w14:textId="24B18264" w:rsidR="008150D2" w:rsidRDefault="008150D2" w:rsidP="00B17B7A">
      <w:r>
        <w:t xml:space="preserve">Afin de mieux illustrer notre programme, deux scénarios serons illustrés. Le premier </w:t>
      </w:r>
      <w:r w:rsidR="009C51C1">
        <w:t>scénario</w:t>
      </w:r>
      <w:r>
        <w:t xml:space="preserve"> sera pour un choix de (p), donc lorsque le programme devra comparer un seul échantillon de vin avec </w:t>
      </w:r>
      <w:r w:rsidR="00FC02A0">
        <w:t>d</w:t>
      </w:r>
      <w:r>
        <w:t xml:space="preserve">es </w:t>
      </w:r>
      <w:r w:rsidR="009C51C1">
        <w:t>paramètres</w:t>
      </w:r>
      <w:r>
        <w:t xml:space="preserve"> par défaut (k=1, tri par sélection)</w:t>
      </w:r>
      <w:r w:rsidR="009C51C1">
        <w:t>. Le deuxième scénario sera pour un choix de (e) avec une liste de vins csv</w:t>
      </w:r>
      <w:r w:rsidR="00FC02A0">
        <w:t>,</w:t>
      </w:r>
      <w:r w:rsidR="009C51C1">
        <w:t xml:space="preserve"> un (k) de 4 et pour un (s) </w:t>
      </w:r>
      <w:r w:rsidR="00FC02A0">
        <w:t xml:space="preserve">avec le </w:t>
      </w:r>
      <w:r w:rsidR="009C51C1">
        <w:t>tri shell.</w:t>
      </w:r>
    </w:p>
    <w:p w14:paraId="49BE1036" w14:textId="4E5181EA" w:rsidR="009C51C1" w:rsidRDefault="009C51C1" w:rsidP="00B17B7A">
      <w:r>
        <w:t xml:space="preserve">Scénario 1 : Une fois les paramètres sélectionnés, le programme </w:t>
      </w:r>
      <w:r w:rsidR="00FC02A0">
        <w:t>va localiser</w:t>
      </w:r>
      <w:r>
        <w:t xml:space="preserve"> le bon échantillon de vin, puis un objet vin1 </w:t>
      </w:r>
      <w:r w:rsidR="00FC02A0">
        <w:t>va appeler</w:t>
      </w:r>
      <w:r>
        <w:t xml:space="preserve"> la méthode </w:t>
      </w:r>
      <w:r w:rsidRPr="00FC02A0">
        <w:rPr>
          <w:i/>
          <w:iCs/>
        </w:rPr>
        <w:t xml:space="preserve">ImportOneSample </w:t>
      </w:r>
      <w:r>
        <w:t>avec le fichier csv du vin à tester.</w:t>
      </w:r>
      <w:r w:rsidR="00CD0144">
        <w:t xml:space="preserve"> Cette méthode va transposer les informations csv du fichier dans un objet </w:t>
      </w:r>
      <w:r w:rsidR="00D6461E">
        <w:t>vin</w:t>
      </w:r>
      <w:r w:rsidR="00CD0144">
        <w:t xml:space="preserve">. Puis, la méthode </w:t>
      </w:r>
      <w:r w:rsidR="00CD0144" w:rsidRPr="00D6461E">
        <w:rPr>
          <w:i/>
          <w:iCs/>
        </w:rPr>
        <w:t xml:space="preserve">Predict </w:t>
      </w:r>
      <w:r w:rsidR="00CD0144">
        <w:t xml:space="preserve">sera </w:t>
      </w:r>
      <w:r w:rsidR="00D6461E">
        <w:t>appelée</w:t>
      </w:r>
      <w:r w:rsidR="00CD0144">
        <w:t xml:space="preserve"> avec l’objet vin, </w:t>
      </w:r>
      <w:r w:rsidR="000D18DD">
        <w:t xml:space="preserve">elle </w:t>
      </w:r>
      <w:r w:rsidR="00D6461E">
        <w:t xml:space="preserve">va créer </w:t>
      </w:r>
      <w:r w:rsidR="000D18DD">
        <w:t xml:space="preserve">les listes de distances euclidiennes </w:t>
      </w:r>
      <w:r w:rsidR="00D6461E">
        <w:t>et de résultats qualité pour ensuite les utiliser dans l’appel de la méthode</w:t>
      </w:r>
      <w:r w:rsidR="000D18DD">
        <w:t xml:space="preserve"> </w:t>
      </w:r>
      <w:r w:rsidR="000D18DD" w:rsidRPr="00D6461E">
        <w:rPr>
          <w:i/>
          <w:iCs/>
        </w:rPr>
        <w:t>EuclideanDistance</w:t>
      </w:r>
      <w:r w:rsidR="000D18DD">
        <w:t xml:space="preserve"> </w:t>
      </w:r>
      <w:r w:rsidR="00D6461E">
        <w:t>ainsi qu’avec le vin à tester. Le</w:t>
      </w:r>
      <w:r w:rsidR="000D18DD">
        <w:t xml:space="preserve"> retour de la méthode </w:t>
      </w:r>
      <w:r w:rsidR="000D18DD" w:rsidRPr="00D6461E">
        <w:rPr>
          <w:i/>
          <w:iCs/>
        </w:rPr>
        <w:t>EuclideanDistance</w:t>
      </w:r>
      <w:r w:rsidR="00D6461E">
        <w:t xml:space="preserve"> sera</w:t>
      </w:r>
      <w:r w:rsidR="000D18DD">
        <w:t xml:space="preserve"> une liste </w:t>
      </w:r>
      <w:r w:rsidR="00D6461E">
        <w:t xml:space="preserve">complète </w:t>
      </w:r>
      <w:r w:rsidR="000D18DD">
        <w:t>de chaque distance entre l’échantillon du vin</w:t>
      </w:r>
      <w:r w:rsidR="00D6461E">
        <w:t xml:space="preserve"> </w:t>
      </w:r>
      <w:r w:rsidR="000D18DD">
        <w:t xml:space="preserve">par rapport à chaque vin de référence, ces deux listes seront </w:t>
      </w:r>
      <w:r w:rsidR="00E10C82">
        <w:t>envoyées</w:t>
      </w:r>
      <w:r w:rsidR="00D6461E">
        <w:t>, à leur tour,</w:t>
      </w:r>
      <w:r w:rsidR="000D18DD">
        <w:t xml:space="preserve"> à la méthode</w:t>
      </w:r>
      <w:r w:rsidR="00D850BB">
        <w:t xml:space="preserve"> </w:t>
      </w:r>
      <w:r w:rsidR="00D850BB" w:rsidRPr="00D6461E">
        <w:rPr>
          <w:i/>
          <w:iCs/>
        </w:rPr>
        <w:t>SelectionSort</w:t>
      </w:r>
      <w:r w:rsidR="00D6461E">
        <w:rPr>
          <w:i/>
          <w:iCs/>
        </w:rPr>
        <w:t>.</w:t>
      </w:r>
      <w:r w:rsidR="00D850BB" w:rsidRPr="00D6461E">
        <w:rPr>
          <w:i/>
          <w:iCs/>
        </w:rPr>
        <w:t xml:space="preserve"> </w:t>
      </w:r>
      <w:r w:rsidR="00D6461E">
        <w:t xml:space="preserve">C’est cette méthode </w:t>
      </w:r>
      <w:r w:rsidR="00D850BB">
        <w:t xml:space="preserve">qui va trier la liste des distances euclidiennes de la plus petite à la plus grande et faire suivre les positions dans la liste des qualités </w:t>
      </w:r>
      <w:r w:rsidR="00FB5EC1">
        <w:t>(</w:t>
      </w:r>
      <w:r w:rsidR="00D850BB">
        <w:t>par rapport à la liste des distance</w:t>
      </w:r>
      <w:r w:rsidR="00FB5EC1">
        <w:t>s)</w:t>
      </w:r>
      <w:r w:rsidR="00D850BB">
        <w:t xml:space="preserve">. De retour </w:t>
      </w:r>
      <w:r w:rsidR="00FB5EC1">
        <w:t xml:space="preserve">à </w:t>
      </w:r>
      <w:r w:rsidR="00D850BB">
        <w:t xml:space="preserve">la méthode </w:t>
      </w:r>
      <w:r w:rsidR="00D850BB" w:rsidRPr="00FB5EC1">
        <w:rPr>
          <w:i/>
          <w:iCs/>
        </w:rPr>
        <w:t>Predict</w:t>
      </w:r>
      <w:r w:rsidR="00D850BB">
        <w:t xml:space="preserve"> avec les listes en ordre, </w:t>
      </w:r>
      <w:r w:rsidR="0045625D">
        <w:t>la dernière méthode appelée sera</w:t>
      </w:r>
      <w:r w:rsidR="00D850BB">
        <w:t xml:space="preserve"> </w:t>
      </w:r>
      <w:r w:rsidR="00D850BB" w:rsidRPr="0045625D">
        <w:rPr>
          <w:i/>
          <w:iCs/>
        </w:rPr>
        <w:t>Vote</w:t>
      </w:r>
      <w:r w:rsidR="00D850BB">
        <w:t xml:space="preserve"> avec la liste des qualité</w:t>
      </w:r>
      <w:r w:rsidR="0045625D">
        <w:t>s</w:t>
      </w:r>
      <w:r w:rsidR="00D850BB">
        <w:t xml:space="preserve"> et le </w:t>
      </w:r>
      <w:r w:rsidR="00806D67">
        <w:t>k=1</w:t>
      </w:r>
      <w:r w:rsidR="0045625D">
        <w:t xml:space="preserve">. Cette dernière </w:t>
      </w:r>
      <w:r w:rsidR="00806D67">
        <w:t>va choisir le résultat de qualité en fonction de compteur</w:t>
      </w:r>
      <w:r w:rsidR="0045625D">
        <w:t>s</w:t>
      </w:r>
      <w:r w:rsidR="00806D67">
        <w:t xml:space="preserve"> </w:t>
      </w:r>
      <w:r w:rsidR="0045625D">
        <w:t xml:space="preserve">afin de </w:t>
      </w:r>
      <w:r w:rsidR="00806D67">
        <w:t xml:space="preserve">choisir la qualité la plus présente. Puisque k=1, il n’y aura qu’un </w:t>
      </w:r>
      <w:r w:rsidR="0045625D">
        <w:t xml:space="preserve">seul </w:t>
      </w:r>
      <w:r w:rsidR="00806D67">
        <w:t xml:space="preserve">des 3 compteurs qui sera incrémenté et qui retournera le résultat. La méthode </w:t>
      </w:r>
      <w:r w:rsidR="00806D67" w:rsidRPr="0045625D">
        <w:rPr>
          <w:i/>
          <w:iCs/>
        </w:rPr>
        <w:t>Predict</w:t>
      </w:r>
      <w:r w:rsidR="00806D67">
        <w:t xml:space="preserve"> peut maintenant retourner à son tour le résultat de qualité à l’utilisateur.</w:t>
      </w:r>
    </w:p>
    <w:p w14:paraId="715D857B" w14:textId="27B7C550" w:rsidR="0045625D" w:rsidRPr="00257A4E" w:rsidRDefault="0045625D" w:rsidP="00B17B7A">
      <w:r>
        <w:t xml:space="preserve">Scénario 2 : </w:t>
      </w:r>
      <w:r w:rsidR="000E63D6">
        <w:t xml:space="preserve">Afin d’éviter les répétitions, nous allons uniquement mentionner les particularités qui se distinguent par rapport au scénario 1 et non toutes les étapes du scénario 2. </w:t>
      </w:r>
      <w:r w:rsidR="00686834">
        <w:t xml:space="preserve">Une fois les paramètres entrés et </w:t>
      </w:r>
      <w:r w:rsidR="004C4880">
        <w:t xml:space="preserve">le fichier csv </w:t>
      </w:r>
      <w:r w:rsidR="00686834">
        <w:t xml:space="preserve">localisé par le logiciel, </w:t>
      </w:r>
      <w:r w:rsidR="004C4880">
        <w:t>les vins seront affichés</w:t>
      </w:r>
      <w:r w:rsidR="00686834">
        <w:t xml:space="preserve"> dans la console avec la méthode </w:t>
      </w:r>
      <w:r w:rsidR="00686834" w:rsidRPr="004C4880">
        <w:rPr>
          <w:i/>
          <w:iCs/>
        </w:rPr>
        <w:t>PrintInfo</w:t>
      </w:r>
      <w:r w:rsidR="00686834">
        <w:t xml:space="preserve">, puis la méthode </w:t>
      </w:r>
      <w:r w:rsidR="00686834" w:rsidRPr="00130693">
        <w:rPr>
          <w:i/>
          <w:iCs/>
        </w:rPr>
        <w:t>Evaluate</w:t>
      </w:r>
      <w:r w:rsidR="00686834">
        <w:t xml:space="preserve"> sera appelée avec cette liste de vin. L</w:t>
      </w:r>
      <w:r w:rsidR="004E10B1">
        <w:t>’avantage</w:t>
      </w:r>
      <w:r w:rsidR="00686834">
        <w:t xml:space="preserve"> de la méthode </w:t>
      </w:r>
      <w:r w:rsidR="00686834" w:rsidRPr="004E10B1">
        <w:rPr>
          <w:i/>
          <w:iCs/>
        </w:rPr>
        <w:t>Evaluate</w:t>
      </w:r>
      <w:r w:rsidR="00686834">
        <w:t xml:space="preserve"> vient du fait qu’elle va s’adapter à la particularité</w:t>
      </w:r>
      <w:r w:rsidR="004E10B1">
        <w:t xml:space="preserve"> que nous comparons une liste de vins plutôt qu’un seul échantillon</w:t>
      </w:r>
      <w:r w:rsidR="00686834">
        <w:t xml:space="preserve">. En effet, </w:t>
      </w:r>
      <w:r w:rsidR="004E10B1">
        <w:t>des méthodes équivalentes</w:t>
      </w:r>
      <w:r w:rsidR="00686834">
        <w:t xml:space="preserve"> au scénario 1 seront appelés, mais </w:t>
      </w:r>
      <w:r w:rsidR="00D008B8">
        <w:t xml:space="preserve">qui </w:t>
      </w:r>
      <w:r w:rsidR="00865965">
        <w:t>travaillent</w:t>
      </w:r>
      <w:r w:rsidR="00D008B8">
        <w:t xml:space="preserve"> sur des listes. Ainsi, </w:t>
      </w:r>
      <w:r w:rsidR="00D008B8" w:rsidRPr="00865965">
        <w:rPr>
          <w:i/>
          <w:iCs/>
        </w:rPr>
        <w:t xml:space="preserve">Evaluate </w:t>
      </w:r>
      <w:r w:rsidR="00D008B8">
        <w:t xml:space="preserve">va appeler </w:t>
      </w:r>
      <w:r w:rsidR="00D008B8" w:rsidRPr="00865965">
        <w:rPr>
          <w:i/>
          <w:iCs/>
        </w:rPr>
        <w:t xml:space="preserve">ImportAllSample </w:t>
      </w:r>
      <w:r w:rsidR="00D008B8">
        <w:t xml:space="preserve">qui va retourner une liste d’objets Wine. </w:t>
      </w:r>
      <w:r w:rsidR="00D008B8" w:rsidRPr="00865965">
        <w:rPr>
          <w:i/>
          <w:iCs/>
        </w:rPr>
        <w:t>Evaluate</w:t>
      </w:r>
      <w:r w:rsidR="00D008B8">
        <w:t xml:space="preserve"> fera ensuite appel à </w:t>
      </w:r>
      <w:r w:rsidR="00D008B8" w:rsidRPr="00865965">
        <w:rPr>
          <w:i/>
          <w:iCs/>
        </w:rPr>
        <w:t>P</w:t>
      </w:r>
      <w:r w:rsidR="00B555AB" w:rsidRPr="00865965">
        <w:rPr>
          <w:i/>
          <w:iCs/>
        </w:rPr>
        <w:t>redict</w:t>
      </w:r>
      <w:r w:rsidR="00B555AB">
        <w:t xml:space="preserve">, pour comparer chaque </w:t>
      </w:r>
      <w:r w:rsidR="00865965">
        <w:t>vin</w:t>
      </w:r>
      <w:r w:rsidR="00B555AB">
        <w:t xml:space="preserve"> de la liste avec ceux de la liste </w:t>
      </w:r>
      <w:r w:rsidR="00865965">
        <w:t>des comparatifs</w:t>
      </w:r>
      <w:r w:rsidR="00B555AB">
        <w:t xml:space="preserve"> et les étapes du scénario 1 pourront se répéter</w:t>
      </w:r>
      <w:r w:rsidR="00865965">
        <w:t>. C</w:t>
      </w:r>
      <w:r w:rsidR="00B555AB">
        <w:t>ependant</w:t>
      </w:r>
      <w:r w:rsidR="00865965">
        <w:t>, dans notre cas,</w:t>
      </w:r>
      <w:r w:rsidR="00B555AB">
        <w:t xml:space="preserve"> avec le tri shell et pour 4 proches voisins. La liste de résultats qualité</w:t>
      </w:r>
      <w:r w:rsidR="00BE50A2">
        <w:t>s</w:t>
      </w:r>
      <w:r w:rsidR="00B555AB">
        <w:t xml:space="preserve"> sera ensuite compar</w:t>
      </w:r>
      <w:r w:rsidR="00865965">
        <w:t xml:space="preserve">ée </w:t>
      </w:r>
      <w:r w:rsidR="00B555AB">
        <w:t xml:space="preserve">en appelant la méthode </w:t>
      </w:r>
      <w:r w:rsidR="00B555AB" w:rsidRPr="00865965">
        <w:rPr>
          <w:i/>
          <w:iCs/>
        </w:rPr>
        <w:t xml:space="preserve">ConfusionMatrix </w:t>
      </w:r>
      <w:r w:rsidR="00B555AB">
        <w:t xml:space="preserve">qui va comparer les résultats qualités de l’algorithme </w:t>
      </w:r>
      <w:r w:rsidR="004C4880">
        <w:t>avec ceux d’un expert et afficher la matrice ainsi que le pourcentage d’efficacité du logiciel.</w:t>
      </w:r>
      <w:r w:rsidR="000E63D6">
        <w:t xml:space="preserve"> </w:t>
      </w:r>
    </w:p>
    <w:p w14:paraId="16F48DF4" w14:textId="1E90CBB6" w:rsidR="004962A0" w:rsidRDefault="004962A0" w:rsidP="004962A0">
      <w:pPr>
        <w:pStyle w:val="Titre1"/>
      </w:pPr>
      <w:bookmarkStart w:id="4" w:name="_Toc96170811"/>
      <w:r>
        <w:t>Problèmes et Difficultés rencontrées</w:t>
      </w:r>
      <w:bookmarkEnd w:id="4"/>
    </w:p>
    <w:p w14:paraId="4FCEB6AE" w14:textId="77777777" w:rsidR="004962A0" w:rsidRDefault="004962A0" w:rsidP="00B17B7A"/>
    <w:p w14:paraId="26F2741C" w14:textId="77777777" w:rsidR="00B17B7A" w:rsidRDefault="00B17B7A" w:rsidP="00B17B7A">
      <w:pPr>
        <w:pStyle w:val="Titre1"/>
      </w:pPr>
      <w:bookmarkStart w:id="5" w:name="_Toc96170812"/>
      <w:r>
        <w:t>Conclusion</w:t>
      </w:r>
      <w:bookmarkEnd w:id="5"/>
    </w:p>
    <w:p w14:paraId="3E5D2F90" w14:textId="35C868F8" w:rsidR="00FC07F7" w:rsidRDefault="003D7ABE" w:rsidP="00FC07F7">
      <w:r>
        <w:t xml:space="preserve">En conclusion, malgré les … difficultés rencontrées au cours de ce travail pratique, nous avons été en mesure de programmer un algorithme répondant aux conditions du document explicatif </w:t>
      </w:r>
      <w:r w:rsidR="00D848C0">
        <w:t>et</w:t>
      </w:r>
      <w:r>
        <w:t xml:space="preserve"> du </w:t>
      </w:r>
      <w:r w:rsidR="006F5810">
        <w:t xml:space="preserve">fichier </w:t>
      </w:r>
      <w:r w:rsidR="006F5810" w:rsidRPr="00D848C0">
        <w:rPr>
          <w:i/>
          <w:iCs/>
        </w:rPr>
        <w:t>visual studio</w:t>
      </w:r>
      <w:r w:rsidR="006F5810">
        <w:t xml:space="preserve"> </w:t>
      </w:r>
      <w:r w:rsidR="00D848C0">
        <w:t>fournies</w:t>
      </w:r>
      <w:r w:rsidR="006F5810">
        <w:t xml:space="preserve">. En effet, nous respectons les conditions d’appel des différentes méthodes </w:t>
      </w:r>
      <w:r w:rsidR="00D848C0">
        <w:t>pour les</w:t>
      </w:r>
      <w:r w:rsidR="006F5810">
        <w:t xml:space="preserve"> classes INN et IWine</w:t>
      </w:r>
      <w:r w:rsidR="00D848C0">
        <w:t>,</w:t>
      </w:r>
      <w:r w:rsidR="006F5810">
        <w:t xml:space="preserve"> tant par les paramètres d’entrées/sorties que par celui qui appel chaque méthode. De plus, le résultat de précision d’algorithme ainsi que la matrice de confusion </w:t>
      </w:r>
      <w:r w:rsidR="006F5810">
        <w:lastRenderedPageBreak/>
        <w:t xml:space="preserve">nous auront permis de confirmer que notre algorithme arrive </w:t>
      </w:r>
      <w:r w:rsidR="00D848C0">
        <w:t>aux mêmes résultats</w:t>
      </w:r>
      <w:r w:rsidR="006F5810">
        <w:t xml:space="preserve"> que </w:t>
      </w:r>
      <w:r w:rsidR="00452962">
        <w:t>ceux présenté</w:t>
      </w:r>
      <w:r w:rsidR="00D848C0">
        <w:t>s</w:t>
      </w:r>
      <w:r w:rsidR="00452962">
        <w:t xml:space="preserve"> dans le document explicatif.</w:t>
      </w:r>
    </w:p>
    <w:p w14:paraId="17F6758A" w14:textId="77777777" w:rsidR="00FC07F7" w:rsidRPr="00B17B7A" w:rsidRDefault="00FC07F7" w:rsidP="00FC07F7">
      <w:pPr>
        <w:pStyle w:val="Titre1"/>
      </w:pPr>
      <w:bookmarkStart w:id="6" w:name="_Toc96170813"/>
      <w:r>
        <w:t>Références</w:t>
      </w:r>
      <w:bookmarkEnd w:id="6"/>
    </w:p>
    <w:p w14:paraId="6507FAE2" w14:textId="77777777" w:rsidR="00FC07F7" w:rsidRPr="00FC07F7" w:rsidRDefault="00FC07F7" w:rsidP="00FC07F7"/>
    <w:sectPr w:rsidR="00FC07F7" w:rsidRPr="00FC07F7" w:rsidSect="00B17B7A"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4965D" w14:textId="77777777" w:rsidR="006E27AF" w:rsidRDefault="006E27AF" w:rsidP="00855982">
      <w:pPr>
        <w:spacing w:after="0" w:line="240" w:lineRule="auto"/>
      </w:pPr>
      <w:r>
        <w:separator/>
      </w:r>
    </w:p>
  </w:endnote>
  <w:endnote w:type="continuationSeparator" w:id="0">
    <w:p w14:paraId="2E8278BD" w14:textId="77777777" w:rsidR="006E27AF" w:rsidRDefault="006E27A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8848692"/>
      <w:docPartObj>
        <w:docPartGallery w:val="Page Numbers (Bottom of Page)"/>
        <w:docPartUnique/>
      </w:docPartObj>
    </w:sdtPr>
    <w:sdtEndPr/>
    <w:sdtContent>
      <w:p w14:paraId="70FD68CD" w14:textId="5CACB7DE" w:rsidR="00896D66" w:rsidRDefault="00896D6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E3C552" w14:textId="7DC7B1D0" w:rsidR="00855982" w:rsidRDefault="008559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E9B7F" w14:textId="77777777" w:rsidR="006E27AF" w:rsidRDefault="006E27AF" w:rsidP="00855982">
      <w:pPr>
        <w:spacing w:after="0" w:line="240" w:lineRule="auto"/>
      </w:pPr>
      <w:r>
        <w:separator/>
      </w:r>
    </w:p>
  </w:footnote>
  <w:footnote w:type="continuationSeparator" w:id="0">
    <w:p w14:paraId="603714BD" w14:textId="77777777" w:rsidR="006E27AF" w:rsidRDefault="006E27A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A"/>
    <w:rsid w:val="000369B0"/>
    <w:rsid w:val="000971F6"/>
    <w:rsid w:val="000D18DD"/>
    <w:rsid w:val="000E63D6"/>
    <w:rsid w:val="00130693"/>
    <w:rsid w:val="001376E2"/>
    <w:rsid w:val="001662D7"/>
    <w:rsid w:val="001D4362"/>
    <w:rsid w:val="00257A4E"/>
    <w:rsid w:val="00275E45"/>
    <w:rsid w:val="003D7ABE"/>
    <w:rsid w:val="003F3E35"/>
    <w:rsid w:val="004342C7"/>
    <w:rsid w:val="00440079"/>
    <w:rsid w:val="00452962"/>
    <w:rsid w:val="0045625D"/>
    <w:rsid w:val="004962A0"/>
    <w:rsid w:val="004B4784"/>
    <w:rsid w:val="004C4880"/>
    <w:rsid w:val="004D7B57"/>
    <w:rsid w:val="004E10B1"/>
    <w:rsid w:val="0052677E"/>
    <w:rsid w:val="005E5914"/>
    <w:rsid w:val="00686834"/>
    <w:rsid w:val="006E27AF"/>
    <w:rsid w:val="006F5810"/>
    <w:rsid w:val="00773D36"/>
    <w:rsid w:val="007833A7"/>
    <w:rsid w:val="00806D67"/>
    <w:rsid w:val="008150D2"/>
    <w:rsid w:val="00855982"/>
    <w:rsid w:val="00865965"/>
    <w:rsid w:val="00896D66"/>
    <w:rsid w:val="008E3A97"/>
    <w:rsid w:val="009C51C1"/>
    <w:rsid w:val="009E29E1"/>
    <w:rsid w:val="009F23B5"/>
    <w:rsid w:val="00A10484"/>
    <w:rsid w:val="00A858EF"/>
    <w:rsid w:val="00AB62C0"/>
    <w:rsid w:val="00B17B7A"/>
    <w:rsid w:val="00B555AB"/>
    <w:rsid w:val="00BE50A2"/>
    <w:rsid w:val="00BE5E83"/>
    <w:rsid w:val="00C55CD4"/>
    <w:rsid w:val="00C74DD9"/>
    <w:rsid w:val="00CD0144"/>
    <w:rsid w:val="00CF5BE9"/>
    <w:rsid w:val="00D008B8"/>
    <w:rsid w:val="00D46A9E"/>
    <w:rsid w:val="00D6461E"/>
    <w:rsid w:val="00D848C0"/>
    <w:rsid w:val="00D850BB"/>
    <w:rsid w:val="00DC751C"/>
    <w:rsid w:val="00E10C82"/>
    <w:rsid w:val="00E651F5"/>
    <w:rsid w:val="00ED557F"/>
    <w:rsid w:val="00FB5EC1"/>
    <w:rsid w:val="00FC02A0"/>
    <w:rsid w:val="00FC07F7"/>
    <w:rsid w:val="00FD262C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2E52"/>
  <w15:chartTrackingRefBased/>
  <w15:docId w15:val="{D357A86A-371F-41C0-84D1-7FD91739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B17B7A"/>
    <w:pPr>
      <w:spacing w:after="0" w:line="240" w:lineRule="auto"/>
    </w:pPr>
    <w:rPr>
      <w:lang w:val="fr-CA"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B7A"/>
    <w:rPr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B17B7A"/>
    <w:pPr>
      <w:spacing w:after="100"/>
      <w:ind w:left="220"/>
    </w:pPr>
    <w:rPr>
      <w:rFonts w:cs="Times New Roman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17B7A"/>
    <w:pPr>
      <w:spacing w:after="100"/>
    </w:pPr>
    <w:rPr>
      <w:rFonts w:cs="Times New Roman"/>
      <w:lang w:val="fr-CA"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B17B7A"/>
    <w:pPr>
      <w:spacing w:after="100"/>
      <w:ind w:left="440"/>
    </w:pPr>
    <w:rPr>
      <w:rFonts w:cs="Times New Roman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dya01\AppData\Roaming\Microsoft\Templates\Conception%20Rapport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FC5644D08049A1ABAD5E00D0D797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0B6926-D3D5-47CB-B63E-E59ABD0B7372}"/>
      </w:docPartPr>
      <w:docPartBody>
        <w:p w:rsidR="00FA4909" w:rsidRDefault="003E0813" w:rsidP="003E0813">
          <w:pPr>
            <w:pStyle w:val="87FC5644D08049A1ABAD5E00D0D797A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436C413774346D599B3597D27E2BF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962BF-C5F8-411A-96E3-5335CAA6970A}"/>
      </w:docPartPr>
      <w:docPartBody>
        <w:p w:rsidR="00FA4909" w:rsidRDefault="003E0813" w:rsidP="003E0813">
          <w:pPr>
            <w:pStyle w:val="0436C413774346D599B3597D27E2BF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D5D93DDD0CB4866A7958AB33E032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3A1325-6912-4BC4-A0A6-6E8556C9A640}"/>
      </w:docPartPr>
      <w:docPartBody>
        <w:p w:rsidR="00FA4909" w:rsidRDefault="003E0813" w:rsidP="003E0813">
          <w:pPr>
            <w:pStyle w:val="0D5D93DDD0CB4866A7958AB33E03212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13"/>
    <w:rsid w:val="003E0813"/>
    <w:rsid w:val="005D7257"/>
    <w:rsid w:val="00C76A03"/>
    <w:rsid w:val="00FA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7FC5644D08049A1ABAD5E00D0D797A4">
    <w:name w:val="87FC5644D08049A1ABAD5E00D0D797A4"/>
    <w:rsid w:val="003E0813"/>
  </w:style>
  <w:style w:type="paragraph" w:customStyle="1" w:styleId="0436C413774346D599B3597D27E2BF21">
    <w:name w:val="0436C413774346D599B3597D27E2BF21"/>
    <w:rsid w:val="003E0813"/>
  </w:style>
  <w:style w:type="paragraph" w:customStyle="1" w:styleId="0D5D93DDD0CB4866A7958AB33E032128">
    <w:name w:val="0D5D93DDD0CB4866A7958AB33E032128"/>
    <w:rsid w:val="003E0813"/>
  </w:style>
  <w:style w:type="character" w:styleId="Textedelespacerserv">
    <w:name w:val="Placeholder Text"/>
    <w:basedOn w:val="Policepardfaut"/>
    <w:uiPriority w:val="99"/>
    <w:semiHidden/>
    <w:rsid w:val="00FA4909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F625C3DD1DE44B976E4D24342C4CD" ma:contentTypeVersion="9" ma:contentTypeDescription="Crée un document." ma:contentTypeScope="" ma:versionID="4babc6c50d488bb67db69f7b5e0f6f47">
  <xsd:schema xmlns:xsd="http://www.w3.org/2001/XMLSchema" xmlns:xs="http://www.w3.org/2001/XMLSchema" xmlns:p="http://schemas.microsoft.com/office/2006/metadata/properties" xmlns:ns3="ca16c3a8-9fa9-4e2d-ac9a-a5e3f16678b8" targetNamespace="http://schemas.microsoft.com/office/2006/metadata/properties" ma:root="true" ma:fieldsID="542f5d2d6a858b55e2e15f5352479c75" ns3:_="">
    <xsd:import namespace="ca16c3a8-9fa9-4e2d-ac9a-a5e3f1667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6c3a8-9fa9-4e2d-ac9a-a5e3f1667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C4170C-E677-4D6F-8EEC-62150C9498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022C49-B127-4108-AE2F-AED9C6BE8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6c3a8-9fa9-4e2d-ac9a-a5e3f1667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1D8039-CD03-4BA0-BFE2-8B42925D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168</TotalTime>
  <Pages>5</Pages>
  <Words>1228</Words>
  <Characters>6756</Characters>
  <Application>Microsoft Office Word</Application>
  <DocSecurity>0</DocSecurity>
  <Lines>56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Pratique I</vt:lpstr>
      <vt:lpstr/>
    </vt:vector>
  </TitlesOfParts>
  <Company>Université du Québec à Rimouski</Company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I</dc:title>
  <dc:subject>INF11207 - Programmation orientée objet II</dc:subject>
  <dc:creator>Étudiant I : .</dc:creator>
  <cp:lastModifiedBy>Boutin Frédérik</cp:lastModifiedBy>
  <cp:revision>17</cp:revision>
  <dcterms:created xsi:type="dcterms:W3CDTF">2022-03-07T22:33:00Z</dcterms:created>
  <dcterms:modified xsi:type="dcterms:W3CDTF">2022-03-08T01:19:00Z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0x01010083EF625C3DD1DE44B976E4D24342C4CD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